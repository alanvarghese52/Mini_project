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4D9D" w14:textId="136FEFFE" w:rsidR="00EF36A5" w:rsidRPr="00AB4981" w:rsidRDefault="002E3CBE" w:rsidP="00A31679">
      <w:pPr>
        <w:pStyle w:val="Title"/>
        <w:jc w:val="both"/>
      </w:pPr>
      <w:r>
        <w:t>Shutter Square</w:t>
      </w:r>
    </w:p>
    <w:p w14:paraId="52DA0D1C" w14:textId="742AE766" w:rsidR="00EF36A5" w:rsidRPr="00AB4981" w:rsidRDefault="00EF36A5" w:rsidP="00A31679">
      <w:pPr>
        <w:pStyle w:val="Details"/>
        <w:jc w:val="both"/>
      </w:pPr>
      <w:r w:rsidRPr="00AB4981">
        <w:rPr>
          <w:b/>
        </w:rPr>
        <w:t>Date</w:t>
      </w:r>
      <w:r w:rsidRPr="00AB4981">
        <w:t xml:space="preserve">: </w:t>
      </w:r>
      <w:r w:rsidR="002E3CBE">
        <w:t>31-08--2022</w:t>
      </w:r>
    </w:p>
    <w:p w14:paraId="35B1004B" w14:textId="7B1F97A0" w:rsidR="00EF36A5" w:rsidRDefault="00754ABC" w:rsidP="00A31679">
      <w:pPr>
        <w:pStyle w:val="Details"/>
        <w:jc w:val="both"/>
      </w:pPr>
      <w:r>
        <w:rPr>
          <w:b/>
        </w:rPr>
        <w:t>Guide</w:t>
      </w:r>
      <w:r w:rsidR="00EF36A5" w:rsidRPr="00AB4981">
        <w:t xml:space="preserve">: </w:t>
      </w:r>
      <w:proofErr w:type="spellStart"/>
      <w:r w:rsidR="002E3CBE">
        <w:t>Ms.Meera</w:t>
      </w:r>
      <w:proofErr w:type="spellEnd"/>
      <w:r w:rsidR="002E3CBE">
        <w:t xml:space="preserve"> Rose Mathew</w:t>
      </w:r>
    </w:p>
    <w:p w14:paraId="10C3D4FD" w14:textId="43CEB491" w:rsidR="00A57CE9" w:rsidRDefault="00A57CE9" w:rsidP="00A31679">
      <w:pPr>
        <w:pStyle w:val="Details"/>
        <w:jc w:val="both"/>
      </w:pPr>
    </w:p>
    <w:p w14:paraId="6BF20387" w14:textId="3E7E3E9D" w:rsidR="00A57CE9" w:rsidRDefault="00A57CE9" w:rsidP="00A31679">
      <w:pPr>
        <w:pStyle w:val="Details"/>
        <w:jc w:val="both"/>
      </w:pPr>
    </w:p>
    <w:p w14:paraId="0C34EE85" w14:textId="4C548A9A" w:rsidR="00A57CE9" w:rsidRDefault="00A57CE9" w:rsidP="00A31679">
      <w:pPr>
        <w:pStyle w:val="Details"/>
        <w:numPr>
          <w:ilvl w:val="0"/>
          <w:numId w:val="4"/>
        </w:numPr>
        <w:jc w:val="both"/>
      </w:pPr>
      <w:r>
        <w:t>Project Overview?</w:t>
      </w:r>
    </w:p>
    <w:p w14:paraId="6256134E" w14:textId="1B2F7D9E" w:rsidR="00A57CE9" w:rsidRPr="00A57CE9" w:rsidRDefault="00A57CE9" w:rsidP="00A31679">
      <w:pPr>
        <w:pStyle w:val="Details"/>
        <w:jc w:val="both"/>
        <w:rPr>
          <w:i/>
        </w:rPr>
      </w:pPr>
    </w:p>
    <w:p w14:paraId="76189B23" w14:textId="4CEAC0A2" w:rsidR="00A57CE9" w:rsidRDefault="0067777F" w:rsidP="00A31679">
      <w:pPr>
        <w:pStyle w:val="Details"/>
        <w:ind w:left="720"/>
        <w:jc w:val="both"/>
        <w:rPr>
          <w:i/>
        </w:rPr>
      </w:pPr>
      <w:r w:rsidRPr="0067777F">
        <w:rPr>
          <w:i/>
        </w:rPr>
        <w:t xml:space="preserve">Freelance photography website is a website that helps photographers to share </w:t>
      </w:r>
      <w:proofErr w:type="spellStart"/>
      <w:r w:rsidRPr="0067777F">
        <w:rPr>
          <w:i/>
        </w:rPr>
        <w:t>there</w:t>
      </w:r>
      <w:proofErr w:type="spellEnd"/>
      <w:r w:rsidRPr="0067777F">
        <w:rPr>
          <w:i/>
        </w:rPr>
        <w:t xml:space="preserve"> works and contacts, so that client can contact them for work. This website will work as an advertisement for the firm. It is a simple way for photographers to promote them by just adding there works that they have already done. Joined photographers can upload there photographs, videos and works previously done by them in the website.</w:t>
      </w:r>
    </w:p>
    <w:p w14:paraId="64ECD599" w14:textId="77777777" w:rsidR="0067777F" w:rsidRDefault="0067777F" w:rsidP="00A31679">
      <w:pPr>
        <w:pStyle w:val="Details"/>
        <w:jc w:val="both"/>
      </w:pPr>
    </w:p>
    <w:p w14:paraId="0F265340" w14:textId="6248FD05" w:rsidR="00A57CE9" w:rsidRDefault="00A57CE9" w:rsidP="00A31679">
      <w:pPr>
        <w:pStyle w:val="Details"/>
        <w:numPr>
          <w:ilvl w:val="0"/>
          <w:numId w:val="4"/>
        </w:numPr>
        <w:jc w:val="both"/>
      </w:pPr>
      <w:r>
        <w:t xml:space="preserve">To </w:t>
      </w:r>
      <w:r w:rsidR="00BA5423">
        <w:t>w</w:t>
      </w:r>
      <w:r>
        <w:t xml:space="preserve">hat </w:t>
      </w:r>
      <w:r w:rsidR="00BA5423">
        <w:t>e</w:t>
      </w:r>
      <w:r>
        <w:t xml:space="preserve">xtend the </w:t>
      </w:r>
      <w:r w:rsidR="00BA5423">
        <w:t>s</w:t>
      </w:r>
      <w:r>
        <w:t>ystem is proposed for?</w:t>
      </w:r>
    </w:p>
    <w:p w14:paraId="0083B928" w14:textId="47781590" w:rsidR="0010589D" w:rsidRDefault="0010589D" w:rsidP="00A31679">
      <w:pPr>
        <w:pStyle w:val="Details"/>
        <w:ind w:left="720"/>
        <w:jc w:val="both"/>
      </w:pPr>
      <w:r>
        <w:t xml:space="preserve">This system is extended to save the time and cost to find a perfect photographer for an event and to give a support to photographers for </w:t>
      </w:r>
      <w:proofErr w:type="spellStart"/>
      <w:r>
        <w:t>there</w:t>
      </w:r>
      <w:proofErr w:type="spellEnd"/>
      <w:r>
        <w:t xml:space="preserve"> works.</w:t>
      </w:r>
    </w:p>
    <w:p w14:paraId="3C932ABD" w14:textId="77777777" w:rsidR="00754ABC" w:rsidRDefault="00754ABC" w:rsidP="00A31679">
      <w:pPr>
        <w:pStyle w:val="Details"/>
        <w:ind w:left="720"/>
        <w:jc w:val="both"/>
      </w:pPr>
    </w:p>
    <w:p w14:paraId="50203765" w14:textId="47317E31" w:rsidR="00A57CE9" w:rsidRDefault="00A57CE9" w:rsidP="00A31679">
      <w:pPr>
        <w:pStyle w:val="Details"/>
        <w:numPr>
          <w:ilvl w:val="0"/>
          <w:numId w:val="4"/>
        </w:numPr>
        <w:jc w:val="both"/>
      </w:pPr>
      <w:r>
        <w:t xml:space="preserve">Specify the Viewers/Public which is to be involved in the </w:t>
      </w:r>
      <w:r w:rsidR="00BA5423">
        <w:t>S</w:t>
      </w:r>
      <w:r>
        <w:t>ystem?</w:t>
      </w:r>
    </w:p>
    <w:p w14:paraId="3880D1C0" w14:textId="4A090E98" w:rsidR="00754ABC" w:rsidRDefault="00754ABC" w:rsidP="00A31679">
      <w:pPr>
        <w:pStyle w:val="Details"/>
        <w:ind w:left="720"/>
        <w:jc w:val="both"/>
      </w:pPr>
    </w:p>
    <w:p w14:paraId="1BEFA51D" w14:textId="5881C73E" w:rsidR="0067777F" w:rsidRDefault="0067777F" w:rsidP="00A31679">
      <w:pPr>
        <w:pStyle w:val="Details"/>
        <w:ind w:left="720"/>
        <w:jc w:val="both"/>
        <w:rPr>
          <w:i/>
        </w:rPr>
      </w:pPr>
      <w:r>
        <w:rPr>
          <w:i/>
        </w:rPr>
        <w:t>Admin</w:t>
      </w:r>
    </w:p>
    <w:p w14:paraId="539E1570" w14:textId="77777777" w:rsidR="0067777F" w:rsidRDefault="0067777F" w:rsidP="00A31679">
      <w:pPr>
        <w:pStyle w:val="Details"/>
        <w:ind w:left="720"/>
        <w:jc w:val="both"/>
        <w:rPr>
          <w:i/>
        </w:rPr>
      </w:pPr>
      <w:r>
        <w:rPr>
          <w:i/>
        </w:rPr>
        <w:t>Photographer</w:t>
      </w:r>
    </w:p>
    <w:p w14:paraId="72A94399" w14:textId="77777777" w:rsidR="0067777F" w:rsidRPr="002569B5" w:rsidRDefault="0067777F" w:rsidP="00A31679">
      <w:pPr>
        <w:pStyle w:val="Details"/>
        <w:ind w:left="720"/>
        <w:jc w:val="both"/>
        <w:rPr>
          <w:i/>
        </w:rPr>
      </w:pPr>
      <w:r>
        <w:rPr>
          <w:i/>
        </w:rPr>
        <w:t>customer</w:t>
      </w:r>
    </w:p>
    <w:p w14:paraId="1AF7F341" w14:textId="05C57031" w:rsidR="00754ABC" w:rsidRPr="0067777F" w:rsidRDefault="00754ABC" w:rsidP="00A31679">
      <w:pPr>
        <w:pStyle w:val="Details"/>
        <w:jc w:val="both"/>
        <w:rPr>
          <w:i/>
        </w:rPr>
      </w:pPr>
    </w:p>
    <w:p w14:paraId="2C16E943" w14:textId="05771464" w:rsidR="00A57CE9" w:rsidRDefault="00A57CE9" w:rsidP="00A31679">
      <w:pPr>
        <w:pStyle w:val="Details"/>
        <w:numPr>
          <w:ilvl w:val="0"/>
          <w:numId w:val="4"/>
        </w:numPr>
        <w:jc w:val="both"/>
      </w:pPr>
      <w:r>
        <w:t xml:space="preserve">List the Modules included in your </w:t>
      </w:r>
      <w:r w:rsidR="002F36F0">
        <w:t>System?</w:t>
      </w:r>
    </w:p>
    <w:p w14:paraId="4455FDB2" w14:textId="31F26670" w:rsidR="00754ABC" w:rsidRDefault="00754ABC" w:rsidP="00A31679">
      <w:pPr>
        <w:pStyle w:val="Details"/>
        <w:ind w:left="720"/>
        <w:jc w:val="both"/>
      </w:pPr>
    </w:p>
    <w:p w14:paraId="3B50A92F" w14:textId="469C57BD" w:rsidR="00754ABC" w:rsidRDefault="0067777F" w:rsidP="00A31679">
      <w:pPr>
        <w:pStyle w:val="Details"/>
        <w:ind w:left="720"/>
        <w:jc w:val="both"/>
        <w:rPr>
          <w:i/>
        </w:rPr>
      </w:pPr>
      <w:r>
        <w:rPr>
          <w:i/>
        </w:rPr>
        <w:t>Admin</w:t>
      </w:r>
    </w:p>
    <w:p w14:paraId="33DBAB9D" w14:textId="0D38A79F" w:rsidR="0067777F" w:rsidRDefault="0067777F" w:rsidP="00A31679">
      <w:pPr>
        <w:pStyle w:val="Details"/>
        <w:ind w:left="720"/>
        <w:jc w:val="both"/>
        <w:rPr>
          <w:i/>
        </w:rPr>
      </w:pPr>
      <w:r>
        <w:rPr>
          <w:i/>
        </w:rPr>
        <w:t>Photographer</w:t>
      </w:r>
    </w:p>
    <w:p w14:paraId="11601C21" w14:textId="7E16A41A" w:rsidR="0067777F" w:rsidRDefault="0010589D" w:rsidP="00A31679">
      <w:pPr>
        <w:pStyle w:val="Details"/>
        <w:ind w:left="720"/>
        <w:jc w:val="both"/>
        <w:rPr>
          <w:i/>
        </w:rPr>
      </w:pPr>
      <w:r>
        <w:rPr>
          <w:i/>
        </w:rPr>
        <w:t>C</w:t>
      </w:r>
      <w:r w:rsidR="0067777F">
        <w:rPr>
          <w:i/>
        </w:rPr>
        <w:t>ustomer</w:t>
      </w:r>
    </w:p>
    <w:p w14:paraId="26978201" w14:textId="45A264F8" w:rsidR="0010589D" w:rsidRDefault="0010589D" w:rsidP="00A31679">
      <w:pPr>
        <w:pStyle w:val="Details"/>
        <w:ind w:left="720"/>
        <w:jc w:val="both"/>
        <w:rPr>
          <w:i/>
        </w:rPr>
      </w:pPr>
    </w:p>
    <w:p w14:paraId="02084AC0" w14:textId="13285443" w:rsidR="0010589D" w:rsidRDefault="0010589D" w:rsidP="00A31679">
      <w:pPr>
        <w:pStyle w:val="Details"/>
        <w:ind w:left="720"/>
        <w:jc w:val="both"/>
        <w:rPr>
          <w:i/>
        </w:rPr>
      </w:pPr>
    </w:p>
    <w:p w14:paraId="0D353DC6" w14:textId="4E8F9E95" w:rsidR="0010589D" w:rsidRDefault="0010589D" w:rsidP="00A31679">
      <w:pPr>
        <w:pStyle w:val="Details"/>
        <w:ind w:left="720"/>
        <w:jc w:val="both"/>
        <w:rPr>
          <w:i/>
        </w:rPr>
      </w:pPr>
    </w:p>
    <w:p w14:paraId="76C3A92B" w14:textId="77777777" w:rsidR="0010589D" w:rsidRPr="002569B5" w:rsidRDefault="0010589D" w:rsidP="00A31679">
      <w:pPr>
        <w:pStyle w:val="Details"/>
        <w:ind w:left="720"/>
        <w:jc w:val="both"/>
        <w:rPr>
          <w:i/>
        </w:rPr>
      </w:pPr>
    </w:p>
    <w:p w14:paraId="583B1EA8" w14:textId="77777777" w:rsidR="00754ABC" w:rsidRDefault="00754ABC" w:rsidP="00A31679">
      <w:pPr>
        <w:pStyle w:val="Details"/>
        <w:ind w:left="720"/>
        <w:jc w:val="both"/>
      </w:pPr>
    </w:p>
    <w:p w14:paraId="7C6B306A" w14:textId="6F140691" w:rsidR="002F36F0" w:rsidRDefault="002F36F0" w:rsidP="00A31679">
      <w:pPr>
        <w:pStyle w:val="Details"/>
        <w:numPr>
          <w:ilvl w:val="0"/>
          <w:numId w:val="4"/>
        </w:numPr>
        <w:jc w:val="both"/>
      </w:pPr>
      <w:r>
        <w:lastRenderedPageBreak/>
        <w:t>Identify the users in your project?</w:t>
      </w:r>
    </w:p>
    <w:p w14:paraId="1F80E1BA" w14:textId="77777777" w:rsidR="0010589D" w:rsidRDefault="0010589D" w:rsidP="00A31679">
      <w:pPr>
        <w:pStyle w:val="Details"/>
        <w:ind w:firstLine="720"/>
        <w:jc w:val="both"/>
      </w:pPr>
    </w:p>
    <w:p w14:paraId="4C0CAEA5" w14:textId="4B3DDE2B" w:rsidR="0067777F" w:rsidRDefault="0067777F" w:rsidP="00A31679">
      <w:pPr>
        <w:pStyle w:val="Details"/>
        <w:ind w:firstLine="720"/>
        <w:jc w:val="both"/>
        <w:rPr>
          <w:i/>
        </w:rPr>
      </w:pPr>
      <w:r>
        <w:rPr>
          <w:i/>
        </w:rPr>
        <w:t>Freelance photographers</w:t>
      </w:r>
    </w:p>
    <w:p w14:paraId="1D94D0C0" w14:textId="026DB30A" w:rsidR="0067777F" w:rsidRDefault="0067777F" w:rsidP="00A31679">
      <w:pPr>
        <w:pStyle w:val="Details"/>
        <w:ind w:firstLine="720"/>
        <w:jc w:val="both"/>
        <w:rPr>
          <w:i/>
        </w:rPr>
      </w:pPr>
      <w:r>
        <w:rPr>
          <w:i/>
        </w:rPr>
        <w:t>Professional photographers</w:t>
      </w:r>
    </w:p>
    <w:p w14:paraId="7119234C" w14:textId="457A32B1" w:rsidR="0067777F" w:rsidRPr="002569B5" w:rsidRDefault="0067777F" w:rsidP="00A31679">
      <w:pPr>
        <w:pStyle w:val="Details"/>
        <w:ind w:firstLine="720"/>
        <w:jc w:val="both"/>
        <w:rPr>
          <w:i/>
        </w:rPr>
      </w:pPr>
      <w:r>
        <w:rPr>
          <w:i/>
        </w:rPr>
        <w:t>Public people</w:t>
      </w:r>
    </w:p>
    <w:p w14:paraId="12C88FB8" w14:textId="77777777" w:rsidR="00754ABC" w:rsidRDefault="00754ABC" w:rsidP="00A31679">
      <w:pPr>
        <w:pStyle w:val="Details"/>
        <w:ind w:left="720"/>
        <w:jc w:val="both"/>
      </w:pPr>
    </w:p>
    <w:p w14:paraId="4E304CEE" w14:textId="333E3ECA" w:rsidR="002F36F0" w:rsidRDefault="002F36F0" w:rsidP="00A31679">
      <w:pPr>
        <w:pStyle w:val="Details"/>
        <w:numPr>
          <w:ilvl w:val="0"/>
          <w:numId w:val="4"/>
        </w:numPr>
        <w:jc w:val="both"/>
      </w:pPr>
      <w:r>
        <w:t>Who owns the system?</w:t>
      </w:r>
    </w:p>
    <w:p w14:paraId="75FBA704" w14:textId="52434A46" w:rsidR="00754ABC" w:rsidRDefault="00754ABC" w:rsidP="00A31679">
      <w:pPr>
        <w:pStyle w:val="Details"/>
        <w:ind w:left="720"/>
        <w:jc w:val="both"/>
      </w:pPr>
    </w:p>
    <w:p w14:paraId="7A854926" w14:textId="53DEE15A" w:rsidR="00754ABC" w:rsidRPr="002569B5" w:rsidRDefault="00A31679" w:rsidP="00A31679">
      <w:pPr>
        <w:pStyle w:val="Details"/>
        <w:numPr>
          <w:ilvl w:val="0"/>
          <w:numId w:val="7"/>
        </w:numPr>
        <w:jc w:val="both"/>
        <w:rPr>
          <w:i/>
        </w:rPr>
      </w:pPr>
      <w:r>
        <w:rPr>
          <w:i/>
        </w:rPr>
        <w:t>Admin  -</w:t>
      </w:r>
    </w:p>
    <w:p w14:paraId="15C6230B" w14:textId="77777777" w:rsidR="00754ABC" w:rsidRDefault="00754ABC" w:rsidP="00A31679">
      <w:pPr>
        <w:pStyle w:val="Details"/>
        <w:ind w:left="720"/>
        <w:jc w:val="both"/>
      </w:pPr>
    </w:p>
    <w:p w14:paraId="5330FB56" w14:textId="6D3B2453" w:rsidR="002F36F0" w:rsidRDefault="002F36F0" w:rsidP="00A31679">
      <w:pPr>
        <w:pStyle w:val="Details"/>
        <w:numPr>
          <w:ilvl w:val="0"/>
          <w:numId w:val="4"/>
        </w:numPr>
        <w:jc w:val="both"/>
      </w:pPr>
      <w:r>
        <w:t>System is related to which firm/industry/organization?</w:t>
      </w:r>
    </w:p>
    <w:p w14:paraId="10ED815C" w14:textId="615BFCAF" w:rsidR="00754ABC" w:rsidRDefault="00754ABC" w:rsidP="00A31679">
      <w:pPr>
        <w:pStyle w:val="Details"/>
        <w:ind w:left="720"/>
        <w:jc w:val="both"/>
      </w:pPr>
    </w:p>
    <w:p w14:paraId="74354C57" w14:textId="205518C2" w:rsidR="00754ABC" w:rsidRDefault="002147FB" w:rsidP="00A31679">
      <w:pPr>
        <w:pStyle w:val="Details"/>
        <w:ind w:left="720"/>
        <w:jc w:val="both"/>
      </w:pPr>
      <w:r>
        <w:t>It is related to photography and act as a job portal for freelance and professional photographers.</w:t>
      </w:r>
    </w:p>
    <w:p w14:paraId="1A79CC71" w14:textId="77777777" w:rsidR="002147FB" w:rsidRPr="002147FB" w:rsidRDefault="002147FB" w:rsidP="00A31679">
      <w:pPr>
        <w:pStyle w:val="Details"/>
        <w:ind w:left="720"/>
        <w:jc w:val="both"/>
      </w:pPr>
    </w:p>
    <w:p w14:paraId="0F208E04" w14:textId="3BBE933A" w:rsidR="002F36F0" w:rsidRDefault="002F36F0" w:rsidP="00A31679">
      <w:pPr>
        <w:pStyle w:val="Details"/>
        <w:numPr>
          <w:ilvl w:val="0"/>
          <w:numId w:val="4"/>
        </w:numPr>
        <w:jc w:val="both"/>
      </w:pPr>
      <w:r>
        <w:t>Details</w:t>
      </w:r>
      <w:r w:rsidR="00754ABC">
        <w:t xml:space="preserve"> of person that you have contacted for data collection?</w:t>
      </w:r>
    </w:p>
    <w:p w14:paraId="1922E806" w14:textId="6B2BDA63" w:rsidR="00754ABC" w:rsidRDefault="00754ABC" w:rsidP="00A31679">
      <w:pPr>
        <w:pStyle w:val="Details"/>
        <w:ind w:left="720"/>
        <w:jc w:val="both"/>
      </w:pPr>
    </w:p>
    <w:p w14:paraId="0C65E840" w14:textId="1C96C83C" w:rsidR="00754ABC" w:rsidRDefault="002147FB" w:rsidP="00A31679">
      <w:pPr>
        <w:pStyle w:val="Details"/>
        <w:ind w:left="720"/>
        <w:jc w:val="both"/>
        <w:rPr>
          <w:i/>
        </w:rPr>
      </w:pPr>
      <w:r>
        <w:rPr>
          <w:i/>
        </w:rPr>
        <w:t>Anoop (freelance photographer)</w:t>
      </w:r>
    </w:p>
    <w:p w14:paraId="08022136" w14:textId="40698E2B" w:rsidR="002147FB" w:rsidRDefault="002147FB" w:rsidP="00A31679">
      <w:pPr>
        <w:pStyle w:val="Details"/>
        <w:ind w:left="720"/>
        <w:jc w:val="both"/>
        <w:rPr>
          <w:i/>
        </w:rPr>
      </w:pPr>
      <w:r>
        <w:rPr>
          <w:i/>
        </w:rPr>
        <w:t>Now working in an advertisement company with his photography works.</w:t>
      </w:r>
    </w:p>
    <w:p w14:paraId="2C7FD2A0" w14:textId="74D31C50" w:rsidR="002147FB" w:rsidRDefault="002147FB" w:rsidP="00A31679">
      <w:pPr>
        <w:pStyle w:val="Details"/>
        <w:ind w:left="720"/>
        <w:jc w:val="both"/>
        <w:rPr>
          <w:i/>
        </w:rPr>
      </w:pPr>
      <w:r>
        <w:rPr>
          <w:i/>
        </w:rPr>
        <w:t>Contact: 9895642822</w:t>
      </w:r>
    </w:p>
    <w:p w14:paraId="308C5AA3" w14:textId="137DDD8F" w:rsidR="002147FB" w:rsidRDefault="002147FB" w:rsidP="00A31679">
      <w:pPr>
        <w:pStyle w:val="Details"/>
        <w:ind w:left="720"/>
        <w:jc w:val="both"/>
        <w:rPr>
          <w:i/>
        </w:rPr>
      </w:pPr>
    </w:p>
    <w:p w14:paraId="5EA96F38" w14:textId="750E48AD" w:rsidR="002147FB" w:rsidRDefault="002147FB" w:rsidP="00A31679">
      <w:pPr>
        <w:pStyle w:val="Details"/>
        <w:ind w:left="720"/>
        <w:jc w:val="both"/>
        <w:rPr>
          <w:i/>
        </w:rPr>
      </w:pPr>
      <w:proofErr w:type="spellStart"/>
      <w:r>
        <w:rPr>
          <w:i/>
        </w:rPr>
        <w:t>Antu</w:t>
      </w:r>
      <w:proofErr w:type="spellEnd"/>
      <w:r>
        <w:rPr>
          <w:i/>
        </w:rPr>
        <w:t xml:space="preserve"> </w:t>
      </w:r>
      <w:proofErr w:type="spellStart"/>
      <w:r>
        <w:rPr>
          <w:i/>
        </w:rPr>
        <w:t>sony</w:t>
      </w:r>
      <w:proofErr w:type="spellEnd"/>
      <w:r>
        <w:rPr>
          <w:i/>
        </w:rPr>
        <w:t>(certified photographer)</w:t>
      </w:r>
    </w:p>
    <w:p w14:paraId="40071786" w14:textId="1383FD97" w:rsidR="002147FB" w:rsidRPr="002569B5" w:rsidRDefault="002147FB" w:rsidP="00A31679">
      <w:pPr>
        <w:pStyle w:val="Details"/>
        <w:ind w:left="720"/>
        <w:jc w:val="both"/>
        <w:rPr>
          <w:i/>
        </w:rPr>
      </w:pPr>
      <w:r>
        <w:rPr>
          <w:i/>
        </w:rPr>
        <w:t>Working for advertisement company.</w:t>
      </w:r>
    </w:p>
    <w:p w14:paraId="25F51E9E" w14:textId="15000DF7" w:rsidR="00754ABC" w:rsidRDefault="002147FB" w:rsidP="00A31679">
      <w:pPr>
        <w:pStyle w:val="Details"/>
        <w:ind w:left="720"/>
        <w:jc w:val="both"/>
      </w:pPr>
      <w:r>
        <w:rPr>
          <w:i/>
        </w:rPr>
        <w:t>Contact:</w:t>
      </w:r>
      <w:r>
        <w:rPr>
          <w:i/>
        </w:rPr>
        <w:t>9567038717</w:t>
      </w:r>
    </w:p>
    <w:p w14:paraId="615B0A5F" w14:textId="77777777" w:rsidR="00AE6A4C" w:rsidRDefault="00AE6A4C" w:rsidP="00A31679">
      <w:pPr>
        <w:pStyle w:val="Details"/>
        <w:ind w:left="720"/>
        <w:jc w:val="both"/>
      </w:pPr>
    </w:p>
    <w:p w14:paraId="55C3403F" w14:textId="06E12968" w:rsidR="00754ABC" w:rsidRDefault="00754ABC" w:rsidP="00A31679">
      <w:pPr>
        <w:pStyle w:val="Details"/>
        <w:numPr>
          <w:ilvl w:val="0"/>
          <w:numId w:val="4"/>
        </w:numPr>
        <w:jc w:val="both"/>
      </w:pPr>
      <w:r>
        <w:t>Questionnaire to</w:t>
      </w:r>
      <w:r w:rsidR="00E6492A">
        <w:t xml:space="preserve"> collect details about </w:t>
      </w:r>
      <w:r w:rsidR="00F06B9C">
        <w:t>the project</w:t>
      </w:r>
      <w:r>
        <w:t>? (min 10</w:t>
      </w:r>
      <w:r w:rsidR="00A83459">
        <w:t xml:space="preserve"> </w:t>
      </w:r>
      <w:r>
        <w:t xml:space="preserve">questions, include descriptive answers, attach additional </w:t>
      </w:r>
      <w:r w:rsidR="00F75C8D">
        <w:t>docs (</w:t>
      </w:r>
      <w:r w:rsidR="00E6492A">
        <w:t>e.g. Bill receipts, certificate models)</w:t>
      </w:r>
      <w:r>
        <w:t>, if any?)</w:t>
      </w:r>
    </w:p>
    <w:p w14:paraId="050BE7DE" w14:textId="22EF0B06" w:rsidR="00754ABC" w:rsidRDefault="00754ABC" w:rsidP="00A31679">
      <w:pPr>
        <w:pStyle w:val="Details"/>
        <w:ind w:left="360"/>
        <w:jc w:val="both"/>
      </w:pPr>
    </w:p>
    <w:p w14:paraId="4786BB32" w14:textId="7ABDD84A" w:rsidR="002147FB" w:rsidRPr="00B6755E" w:rsidRDefault="002147FB" w:rsidP="00A31679">
      <w:pPr>
        <w:pStyle w:val="Details"/>
        <w:ind w:left="360"/>
        <w:jc w:val="both"/>
        <w:rPr>
          <w:i/>
          <w:iCs/>
        </w:rPr>
      </w:pPr>
      <w:r w:rsidRPr="00B6755E">
        <w:rPr>
          <w:i/>
          <w:iCs/>
        </w:rPr>
        <w:t>To  photographers:</w:t>
      </w:r>
    </w:p>
    <w:p w14:paraId="601F809F" w14:textId="77777777" w:rsidR="002147FB" w:rsidRDefault="002147FB" w:rsidP="00A31679">
      <w:pPr>
        <w:pStyle w:val="Details"/>
        <w:ind w:left="360"/>
        <w:jc w:val="both"/>
      </w:pPr>
    </w:p>
    <w:p w14:paraId="0BF55AD2" w14:textId="7A02C3AD" w:rsidR="00A57CE9" w:rsidRDefault="002147FB" w:rsidP="00A31679">
      <w:pPr>
        <w:pStyle w:val="Details"/>
        <w:numPr>
          <w:ilvl w:val="1"/>
          <w:numId w:val="5"/>
        </w:numPr>
        <w:jc w:val="both"/>
        <w:rPr>
          <w:i/>
        </w:rPr>
      </w:pPr>
      <w:r>
        <w:rPr>
          <w:i/>
        </w:rPr>
        <w:t>How do you get your job?</w:t>
      </w:r>
    </w:p>
    <w:p w14:paraId="5719AE2B" w14:textId="1B19535B" w:rsidR="00DC76AD" w:rsidRDefault="00DC76AD" w:rsidP="00A31679">
      <w:pPr>
        <w:pStyle w:val="Details"/>
        <w:ind w:left="1440"/>
        <w:jc w:val="both"/>
        <w:rPr>
          <w:i/>
        </w:rPr>
      </w:pPr>
      <w:r>
        <w:rPr>
          <w:i/>
        </w:rPr>
        <w:t xml:space="preserve">Ans) </w:t>
      </w:r>
      <w:r w:rsidR="00B466C1">
        <w:rPr>
          <w:i/>
        </w:rPr>
        <w:t>U</w:t>
      </w:r>
      <w:r>
        <w:rPr>
          <w:i/>
        </w:rPr>
        <w:t>sually they get referenced by friends or family relatives.</w:t>
      </w:r>
    </w:p>
    <w:p w14:paraId="147AEAE9" w14:textId="77777777" w:rsidR="00DC76AD" w:rsidRDefault="00DC76AD" w:rsidP="00A31679">
      <w:pPr>
        <w:pStyle w:val="Details"/>
        <w:ind w:left="1440"/>
        <w:jc w:val="both"/>
        <w:rPr>
          <w:i/>
        </w:rPr>
      </w:pPr>
    </w:p>
    <w:p w14:paraId="6A06D65C" w14:textId="67BA6D2A" w:rsidR="002147FB" w:rsidRDefault="002147FB" w:rsidP="00A31679">
      <w:pPr>
        <w:pStyle w:val="Details"/>
        <w:numPr>
          <w:ilvl w:val="1"/>
          <w:numId w:val="5"/>
        </w:numPr>
        <w:jc w:val="both"/>
        <w:rPr>
          <w:i/>
        </w:rPr>
      </w:pPr>
      <w:r>
        <w:rPr>
          <w:i/>
        </w:rPr>
        <w:t xml:space="preserve">How do you </w:t>
      </w:r>
      <w:r w:rsidR="00DC76AD">
        <w:rPr>
          <w:i/>
        </w:rPr>
        <w:t>promote yourself?</w:t>
      </w:r>
    </w:p>
    <w:p w14:paraId="75FADBB1" w14:textId="472ECDEF" w:rsidR="00DC76AD" w:rsidRDefault="00DC76AD" w:rsidP="00A31679">
      <w:pPr>
        <w:pStyle w:val="Details"/>
        <w:ind w:left="1440"/>
        <w:jc w:val="both"/>
        <w:rPr>
          <w:i/>
        </w:rPr>
      </w:pPr>
      <w:r>
        <w:rPr>
          <w:i/>
        </w:rPr>
        <w:t xml:space="preserve">Ans) </w:t>
      </w:r>
      <w:r w:rsidR="00B466C1">
        <w:rPr>
          <w:i/>
        </w:rPr>
        <w:t>W</w:t>
      </w:r>
      <w:r>
        <w:rPr>
          <w:i/>
        </w:rPr>
        <w:t>ith the help of social media.</w:t>
      </w:r>
    </w:p>
    <w:p w14:paraId="77A804D3" w14:textId="77777777" w:rsidR="00DC76AD" w:rsidRDefault="00DC76AD" w:rsidP="00A31679">
      <w:pPr>
        <w:pStyle w:val="Details"/>
        <w:ind w:left="1440"/>
        <w:jc w:val="both"/>
        <w:rPr>
          <w:i/>
        </w:rPr>
      </w:pPr>
    </w:p>
    <w:p w14:paraId="16049262" w14:textId="7006C189" w:rsidR="00DC76AD" w:rsidRDefault="00DC76AD" w:rsidP="00A31679">
      <w:pPr>
        <w:pStyle w:val="Details"/>
        <w:numPr>
          <w:ilvl w:val="1"/>
          <w:numId w:val="5"/>
        </w:numPr>
        <w:jc w:val="both"/>
        <w:rPr>
          <w:i/>
        </w:rPr>
      </w:pPr>
      <w:r>
        <w:rPr>
          <w:i/>
        </w:rPr>
        <w:t>How to you get paid?</w:t>
      </w:r>
    </w:p>
    <w:p w14:paraId="4E3B93D0" w14:textId="7929B1F1" w:rsidR="00DC76AD" w:rsidRDefault="00DC76AD" w:rsidP="00A31679">
      <w:pPr>
        <w:pStyle w:val="Details"/>
        <w:ind w:left="1440"/>
        <w:jc w:val="both"/>
        <w:rPr>
          <w:i/>
        </w:rPr>
      </w:pPr>
      <w:r>
        <w:rPr>
          <w:i/>
        </w:rPr>
        <w:lastRenderedPageBreak/>
        <w:t xml:space="preserve">Ans) </w:t>
      </w:r>
      <w:r w:rsidR="00B466C1">
        <w:rPr>
          <w:i/>
        </w:rPr>
        <w:t>T</w:t>
      </w:r>
      <w:r>
        <w:rPr>
          <w:i/>
        </w:rPr>
        <w:t>hrough cash/</w:t>
      </w:r>
      <w:proofErr w:type="spellStart"/>
      <w:r>
        <w:rPr>
          <w:i/>
        </w:rPr>
        <w:t>upi</w:t>
      </w:r>
      <w:proofErr w:type="spellEnd"/>
      <w:r>
        <w:rPr>
          <w:i/>
        </w:rPr>
        <w:t xml:space="preserve"> payment</w:t>
      </w:r>
      <w:r w:rsidR="00B466C1">
        <w:rPr>
          <w:i/>
        </w:rPr>
        <w:t>.</w:t>
      </w:r>
    </w:p>
    <w:p w14:paraId="136B70AC" w14:textId="77777777" w:rsidR="00DC76AD" w:rsidRDefault="00DC76AD" w:rsidP="00A31679">
      <w:pPr>
        <w:pStyle w:val="Details"/>
        <w:ind w:left="1440"/>
        <w:jc w:val="both"/>
        <w:rPr>
          <w:i/>
        </w:rPr>
      </w:pPr>
    </w:p>
    <w:p w14:paraId="481BA38C" w14:textId="301865ED" w:rsidR="00DC76AD" w:rsidRDefault="00DC76AD" w:rsidP="00A31679">
      <w:pPr>
        <w:pStyle w:val="Details"/>
        <w:numPr>
          <w:ilvl w:val="1"/>
          <w:numId w:val="5"/>
        </w:numPr>
        <w:jc w:val="both"/>
        <w:rPr>
          <w:i/>
        </w:rPr>
      </w:pPr>
      <w:r>
        <w:rPr>
          <w:i/>
        </w:rPr>
        <w:t>Is payment for days or hourly?</w:t>
      </w:r>
    </w:p>
    <w:p w14:paraId="330B0CEA" w14:textId="4F9C6E59" w:rsidR="00DC76AD" w:rsidRDefault="00DC76AD" w:rsidP="00A31679">
      <w:pPr>
        <w:pStyle w:val="Details"/>
        <w:ind w:left="1440"/>
        <w:jc w:val="both"/>
        <w:rPr>
          <w:i/>
        </w:rPr>
      </w:pPr>
      <w:r>
        <w:rPr>
          <w:i/>
        </w:rPr>
        <w:t>Ans)</w:t>
      </w:r>
      <w:r w:rsidR="00B466C1">
        <w:rPr>
          <w:i/>
        </w:rPr>
        <w:t xml:space="preserve"> H</w:t>
      </w:r>
      <w:r>
        <w:rPr>
          <w:i/>
        </w:rPr>
        <w:t>ourly</w:t>
      </w:r>
      <w:r w:rsidR="00B466C1">
        <w:rPr>
          <w:i/>
        </w:rPr>
        <w:t>.</w:t>
      </w:r>
    </w:p>
    <w:p w14:paraId="4EF5F67F" w14:textId="4CFE4119" w:rsidR="00DC76AD" w:rsidRDefault="00DC76AD" w:rsidP="00A31679">
      <w:pPr>
        <w:pStyle w:val="Details"/>
        <w:ind w:left="1440"/>
        <w:jc w:val="both"/>
        <w:rPr>
          <w:i/>
        </w:rPr>
      </w:pPr>
    </w:p>
    <w:p w14:paraId="5114498D" w14:textId="77777777" w:rsidR="00DC76AD" w:rsidRDefault="00DC76AD" w:rsidP="00A31679">
      <w:pPr>
        <w:pStyle w:val="Details"/>
        <w:ind w:left="1440"/>
        <w:jc w:val="both"/>
        <w:rPr>
          <w:i/>
        </w:rPr>
      </w:pPr>
    </w:p>
    <w:p w14:paraId="31E82031" w14:textId="40A57D07" w:rsidR="00DC76AD" w:rsidRDefault="00DC76AD" w:rsidP="00A31679">
      <w:pPr>
        <w:pStyle w:val="Details"/>
        <w:numPr>
          <w:ilvl w:val="1"/>
          <w:numId w:val="5"/>
        </w:numPr>
        <w:jc w:val="both"/>
        <w:rPr>
          <w:i/>
        </w:rPr>
      </w:pPr>
      <w:r>
        <w:rPr>
          <w:i/>
        </w:rPr>
        <w:t>What type of works you take?</w:t>
      </w:r>
    </w:p>
    <w:p w14:paraId="6E9D89EA" w14:textId="20F9B272" w:rsidR="00DC76AD" w:rsidRDefault="00DC76AD" w:rsidP="00A31679">
      <w:pPr>
        <w:pStyle w:val="Details"/>
        <w:jc w:val="both"/>
        <w:rPr>
          <w:i/>
        </w:rPr>
      </w:pPr>
      <w:r>
        <w:rPr>
          <w:i/>
        </w:rPr>
        <w:t>-marriage</w:t>
      </w:r>
    </w:p>
    <w:p w14:paraId="64B738B3" w14:textId="263F9655" w:rsidR="00DC76AD" w:rsidRDefault="00DC76AD" w:rsidP="00A31679">
      <w:pPr>
        <w:pStyle w:val="Details"/>
        <w:jc w:val="both"/>
        <w:rPr>
          <w:i/>
        </w:rPr>
      </w:pPr>
      <w:r>
        <w:rPr>
          <w:i/>
        </w:rPr>
        <w:t>-photoshoot</w:t>
      </w:r>
    </w:p>
    <w:p w14:paraId="2889A6C3" w14:textId="70770954" w:rsidR="00DC76AD" w:rsidRDefault="00DC76AD" w:rsidP="00A31679">
      <w:pPr>
        <w:pStyle w:val="Details"/>
        <w:jc w:val="both"/>
        <w:rPr>
          <w:i/>
        </w:rPr>
      </w:pPr>
      <w:r>
        <w:rPr>
          <w:i/>
        </w:rPr>
        <w:t>-product advertisement</w:t>
      </w:r>
    </w:p>
    <w:p w14:paraId="602EC393" w14:textId="21ADBC2D" w:rsidR="00DC76AD" w:rsidRDefault="00DC76AD" w:rsidP="00A31679">
      <w:pPr>
        <w:pStyle w:val="Details"/>
        <w:jc w:val="both"/>
        <w:rPr>
          <w:i/>
        </w:rPr>
      </w:pPr>
      <w:r>
        <w:rPr>
          <w:i/>
        </w:rPr>
        <w:t>-functions</w:t>
      </w:r>
    </w:p>
    <w:p w14:paraId="1DA67E87" w14:textId="2118CA1D" w:rsidR="00DC76AD" w:rsidRDefault="00DC76AD" w:rsidP="00A31679">
      <w:pPr>
        <w:pStyle w:val="Details"/>
        <w:jc w:val="both"/>
        <w:rPr>
          <w:i/>
        </w:rPr>
      </w:pPr>
      <w:r>
        <w:rPr>
          <w:i/>
        </w:rPr>
        <w:t>-parties</w:t>
      </w:r>
    </w:p>
    <w:p w14:paraId="19A0DD10" w14:textId="77777777" w:rsidR="00DC76AD" w:rsidRDefault="00DC76AD" w:rsidP="00A31679">
      <w:pPr>
        <w:pStyle w:val="Details"/>
        <w:jc w:val="both"/>
        <w:rPr>
          <w:i/>
        </w:rPr>
      </w:pPr>
    </w:p>
    <w:p w14:paraId="22BCD88F" w14:textId="4EC7A958" w:rsidR="00DC76AD" w:rsidRDefault="00DC76AD" w:rsidP="00A31679">
      <w:pPr>
        <w:pStyle w:val="Details"/>
        <w:jc w:val="both"/>
        <w:rPr>
          <w:i/>
        </w:rPr>
      </w:pPr>
      <w:r>
        <w:rPr>
          <w:i/>
        </w:rPr>
        <w:t>To customers:</w:t>
      </w:r>
    </w:p>
    <w:p w14:paraId="5CB88450" w14:textId="77777777" w:rsidR="00B466C1" w:rsidRDefault="00B466C1" w:rsidP="00A31679">
      <w:pPr>
        <w:pStyle w:val="Details"/>
        <w:jc w:val="both"/>
        <w:rPr>
          <w:i/>
        </w:rPr>
      </w:pPr>
    </w:p>
    <w:p w14:paraId="71BF9AEF" w14:textId="05AF8828" w:rsidR="00DC76AD" w:rsidRDefault="00DC76AD" w:rsidP="00A31679">
      <w:pPr>
        <w:pStyle w:val="Details"/>
        <w:numPr>
          <w:ilvl w:val="0"/>
          <w:numId w:val="6"/>
        </w:numPr>
        <w:jc w:val="both"/>
        <w:rPr>
          <w:i/>
        </w:rPr>
      </w:pPr>
      <w:r>
        <w:rPr>
          <w:i/>
        </w:rPr>
        <w:t>How do you find photographers?</w:t>
      </w:r>
    </w:p>
    <w:p w14:paraId="3A07088D" w14:textId="0187BC1B" w:rsidR="00DC76AD" w:rsidRDefault="00DC76AD" w:rsidP="00A31679">
      <w:pPr>
        <w:pStyle w:val="Details"/>
        <w:ind w:left="360"/>
        <w:jc w:val="both"/>
        <w:rPr>
          <w:i/>
        </w:rPr>
      </w:pPr>
      <w:r>
        <w:rPr>
          <w:i/>
        </w:rPr>
        <w:t xml:space="preserve">Ans) </w:t>
      </w:r>
      <w:r w:rsidR="00B466C1">
        <w:rPr>
          <w:i/>
        </w:rPr>
        <w:t>A</w:t>
      </w:r>
      <w:r>
        <w:rPr>
          <w:i/>
        </w:rPr>
        <w:t xml:space="preserve">sk friends and relatives, </w:t>
      </w:r>
      <w:r w:rsidR="00B466C1">
        <w:rPr>
          <w:i/>
        </w:rPr>
        <w:t>search</w:t>
      </w:r>
      <w:r>
        <w:rPr>
          <w:i/>
        </w:rPr>
        <w:t xml:space="preserve"> in goo</w:t>
      </w:r>
      <w:r w:rsidR="00B466C1">
        <w:rPr>
          <w:i/>
        </w:rPr>
        <w:t>g</w:t>
      </w:r>
      <w:r>
        <w:rPr>
          <w:i/>
        </w:rPr>
        <w:t>le</w:t>
      </w:r>
      <w:r w:rsidR="00B466C1">
        <w:rPr>
          <w:i/>
        </w:rPr>
        <w:t>.</w:t>
      </w:r>
    </w:p>
    <w:p w14:paraId="5F2CA520" w14:textId="77777777" w:rsidR="00B466C1" w:rsidRDefault="00B466C1" w:rsidP="00A31679">
      <w:pPr>
        <w:pStyle w:val="Details"/>
        <w:jc w:val="both"/>
        <w:rPr>
          <w:i/>
        </w:rPr>
      </w:pPr>
    </w:p>
    <w:p w14:paraId="4134BEC1" w14:textId="3C390210" w:rsidR="00B466C1" w:rsidRDefault="00B466C1" w:rsidP="00A31679">
      <w:pPr>
        <w:pStyle w:val="Details"/>
        <w:numPr>
          <w:ilvl w:val="0"/>
          <w:numId w:val="6"/>
        </w:numPr>
        <w:jc w:val="both"/>
        <w:rPr>
          <w:i/>
        </w:rPr>
      </w:pPr>
      <w:r>
        <w:rPr>
          <w:i/>
        </w:rPr>
        <w:t>How to you select your photographer?</w:t>
      </w:r>
    </w:p>
    <w:p w14:paraId="7210FB13" w14:textId="2F01916C" w:rsidR="00B466C1" w:rsidRDefault="00B466C1" w:rsidP="00A31679">
      <w:pPr>
        <w:pStyle w:val="Details"/>
        <w:ind w:left="360"/>
        <w:jc w:val="both"/>
        <w:rPr>
          <w:i/>
        </w:rPr>
      </w:pPr>
      <w:r>
        <w:rPr>
          <w:i/>
        </w:rPr>
        <w:t>Ans) According to his works and amount of payment.</w:t>
      </w:r>
    </w:p>
    <w:p w14:paraId="3CBC8951" w14:textId="27ECAEA3" w:rsidR="00B466C1" w:rsidRDefault="00B466C1" w:rsidP="00A31679">
      <w:pPr>
        <w:pStyle w:val="Details"/>
        <w:jc w:val="both"/>
        <w:rPr>
          <w:i/>
        </w:rPr>
      </w:pPr>
    </w:p>
    <w:p w14:paraId="3DF45E42" w14:textId="7A5C5F9C" w:rsidR="00B466C1" w:rsidRDefault="00B466C1" w:rsidP="00A31679">
      <w:pPr>
        <w:pStyle w:val="Details"/>
        <w:numPr>
          <w:ilvl w:val="0"/>
          <w:numId w:val="6"/>
        </w:numPr>
        <w:jc w:val="both"/>
        <w:rPr>
          <w:i/>
        </w:rPr>
      </w:pPr>
      <w:r>
        <w:rPr>
          <w:i/>
        </w:rPr>
        <w:t>How do you pay your photographer?</w:t>
      </w:r>
    </w:p>
    <w:p w14:paraId="44CCD2F1" w14:textId="523E6C05" w:rsidR="00B466C1" w:rsidRDefault="00B466C1" w:rsidP="00A31679">
      <w:pPr>
        <w:pStyle w:val="Details"/>
        <w:ind w:left="360"/>
        <w:jc w:val="both"/>
        <w:rPr>
          <w:i/>
        </w:rPr>
      </w:pPr>
      <w:r>
        <w:rPr>
          <w:i/>
        </w:rPr>
        <w:t xml:space="preserve">Ans) Advance while booking as cash or </w:t>
      </w:r>
      <w:proofErr w:type="spellStart"/>
      <w:r>
        <w:rPr>
          <w:i/>
        </w:rPr>
        <w:t>upi</w:t>
      </w:r>
      <w:proofErr w:type="spellEnd"/>
      <w:r>
        <w:rPr>
          <w:i/>
        </w:rPr>
        <w:t xml:space="preserve"> left after the work is finished.</w:t>
      </w:r>
    </w:p>
    <w:p w14:paraId="69A51007" w14:textId="3F4239A7" w:rsidR="00DC76AD" w:rsidRDefault="00DC76AD" w:rsidP="00A31679">
      <w:pPr>
        <w:pStyle w:val="Details"/>
        <w:jc w:val="both"/>
        <w:rPr>
          <w:i/>
        </w:rPr>
      </w:pPr>
    </w:p>
    <w:p w14:paraId="4CB925C1" w14:textId="77777777" w:rsidR="00B466C1" w:rsidRDefault="00B466C1" w:rsidP="00A31679">
      <w:pPr>
        <w:pStyle w:val="Details"/>
        <w:numPr>
          <w:ilvl w:val="0"/>
          <w:numId w:val="6"/>
        </w:numPr>
        <w:jc w:val="both"/>
        <w:rPr>
          <w:i/>
        </w:rPr>
      </w:pPr>
      <w:r>
        <w:rPr>
          <w:i/>
        </w:rPr>
        <w:t>How do you help the photographer for his future works?</w:t>
      </w:r>
    </w:p>
    <w:p w14:paraId="0DA77107" w14:textId="4F0E841D" w:rsidR="00B466C1" w:rsidRDefault="00B466C1" w:rsidP="00A31679">
      <w:pPr>
        <w:pStyle w:val="Details"/>
        <w:jc w:val="both"/>
        <w:rPr>
          <w:i/>
        </w:rPr>
      </w:pPr>
      <w:r>
        <w:rPr>
          <w:i/>
        </w:rPr>
        <w:t>Ans) Tell about the works to friends and family, if the work is good.</w:t>
      </w:r>
    </w:p>
    <w:p w14:paraId="1EDE7116" w14:textId="77777777" w:rsidR="00B466C1" w:rsidRDefault="00B466C1" w:rsidP="00A31679">
      <w:pPr>
        <w:pStyle w:val="Details"/>
        <w:ind w:firstLine="720"/>
        <w:jc w:val="both"/>
        <w:rPr>
          <w:i/>
        </w:rPr>
      </w:pPr>
    </w:p>
    <w:p w14:paraId="38944991" w14:textId="77777777" w:rsidR="00B466C1" w:rsidRDefault="00B466C1" w:rsidP="00A31679">
      <w:pPr>
        <w:pStyle w:val="Details"/>
        <w:numPr>
          <w:ilvl w:val="0"/>
          <w:numId w:val="6"/>
        </w:numPr>
        <w:jc w:val="both"/>
        <w:rPr>
          <w:i/>
        </w:rPr>
      </w:pPr>
      <w:r>
        <w:rPr>
          <w:i/>
        </w:rPr>
        <w:t>What is the most difficult task to select a photographer?</w:t>
      </w:r>
    </w:p>
    <w:p w14:paraId="6AAA9607" w14:textId="7AEF349B" w:rsidR="00B466C1" w:rsidRDefault="00B466C1" w:rsidP="00A31679">
      <w:pPr>
        <w:pStyle w:val="Details"/>
        <w:ind w:left="360"/>
        <w:jc w:val="both"/>
        <w:rPr>
          <w:i/>
        </w:rPr>
      </w:pPr>
      <w:r>
        <w:rPr>
          <w:i/>
        </w:rPr>
        <w:t>Ans) Visiting many studio talking with them</w:t>
      </w:r>
      <w:r w:rsidR="00CB4B36">
        <w:rPr>
          <w:i/>
        </w:rPr>
        <w:t xml:space="preserve">, seeing </w:t>
      </w:r>
      <w:proofErr w:type="spellStart"/>
      <w:r w:rsidR="00CB4B36">
        <w:rPr>
          <w:i/>
        </w:rPr>
        <w:t>there</w:t>
      </w:r>
      <w:proofErr w:type="spellEnd"/>
      <w:r w:rsidR="00CB4B36">
        <w:rPr>
          <w:i/>
        </w:rPr>
        <w:t xml:space="preserve"> previous works, taking about the rate and date.</w:t>
      </w:r>
    </w:p>
    <w:p w14:paraId="0CD97F15" w14:textId="45C229FA" w:rsidR="00DC76AD" w:rsidRDefault="00DC76AD" w:rsidP="00A31679">
      <w:pPr>
        <w:pStyle w:val="Details"/>
        <w:jc w:val="both"/>
      </w:pPr>
    </w:p>
    <w:p w14:paraId="7755F222" w14:textId="77777777" w:rsidR="00A57CE9" w:rsidRDefault="00A57CE9" w:rsidP="00A31679">
      <w:pPr>
        <w:pStyle w:val="Details"/>
        <w:jc w:val="both"/>
      </w:pPr>
    </w:p>
    <w:p w14:paraId="5355DFBF" w14:textId="20758EBC" w:rsidR="00A57CE9" w:rsidRDefault="00A57CE9" w:rsidP="00A31679">
      <w:pPr>
        <w:pStyle w:val="Details"/>
        <w:jc w:val="both"/>
      </w:pPr>
    </w:p>
    <w:p w14:paraId="58F18ECC" w14:textId="77777777" w:rsidR="00A57CE9" w:rsidRDefault="00A57CE9" w:rsidP="00A31679">
      <w:pPr>
        <w:pStyle w:val="Details"/>
        <w:jc w:val="both"/>
      </w:pPr>
    </w:p>
    <w:sectPr w:rsidR="00A57CE9"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01FA6" w14:textId="77777777" w:rsidR="00C7757D" w:rsidRDefault="00C7757D">
      <w:pPr>
        <w:spacing w:after="0" w:line="240" w:lineRule="auto"/>
      </w:pPr>
      <w:r>
        <w:separator/>
      </w:r>
    </w:p>
  </w:endnote>
  <w:endnote w:type="continuationSeparator" w:id="0">
    <w:p w14:paraId="438CFC7D" w14:textId="77777777" w:rsidR="00C7757D" w:rsidRDefault="00C7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D488" w14:textId="77777777" w:rsidR="00C7757D" w:rsidRDefault="00C7757D">
      <w:pPr>
        <w:spacing w:after="0" w:line="240" w:lineRule="auto"/>
      </w:pPr>
      <w:r>
        <w:separator/>
      </w:r>
    </w:p>
  </w:footnote>
  <w:footnote w:type="continuationSeparator" w:id="0">
    <w:p w14:paraId="73F90456" w14:textId="77777777" w:rsidR="00C7757D" w:rsidRDefault="00C77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6BF5" w14:textId="77777777" w:rsidR="00EF36A5" w:rsidRDefault="00EF36A5">
    <w:pPr>
      <w:pStyle w:val="Header"/>
    </w:pPr>
    <w:r>
      <w:rPr>
        <w:noProof/>
        <w:color w:val="auto"/>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3F59CC"/>
    <w:multiLevelType w:val="hybridMultilevel"/>
    <w:tmpl w:val="5D2865E6"/>
    <w:lvl w:ilvl="0" w:tplc="485A02C4">
      <w:start w:val="1"/>
      <w:numFmt w:val="bullet"/>
      <w:lvlText w:val="-"/>
      <w:lvlJc w:val="left"/>
      <w:pPr>
        <w:ind w:left="1080" w:hanging="360"/>
      </w:pPr>
      <w:rPr>
        <w:rFonts w:ascii="Franklin Gothic Book" w:eastAsiaTheme="minorEastAsia" w:hAnsi="Franklin Gothic Book"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D8C739D"/>
    <w:multiLevelType w:val="hybridMultilevel"/>
    <w:tmpl w:val="D146F9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C35305"/>
    <w:multiLevelType w:val="hybridMultilevel"/>
    <w:tmpl w:val="DBC247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E9"/>
    <w:rsid w:val="0001495E"/>
    <w:rsid w:val="0001626D"/>
    <w:rsid w:val="00033BE5"/>
    <w:rsid w:val="00035454"/>
    <w:rsid w:val="0010589D"/>
    <w:rsid w:val="001C3C92"/>
    <w:rsid w:val="002147FB"/>
    <w:rsid w:val="002569B5"/>
    <w:rsid w:val="002E0B9C"/>
    <w:rsid w:val="002E3CBE"/>
    <w:rsid w:val="002E6287"/>
    <w:rsid w:val="002F36F0"/>
    <w:rsid w:val="00303AE1"/>
    <w:rsid w:val="00385963"/>
    <w:rsid w:val="003949BD"/>
    <w:rsid w:val="004D61A7"/>
    <w:rsid w:val="00524B92"/>
    <w:rsid w:val="0053630E"/>
    <w:rsid w:val="00560F76"/>
    <w:rsid w:val="0057184E"/>
    <w:rsid w:val="00591FFE"/>
    <w:rsid w:val="0067777F"/>
    <w:rsid w:val="006B7784"/>
    <w:rsid w:val="006F16F0"/>
    <w:rsid w:val="007520BE"/>
    <w:rsid w:val="00754ABC"/>
    <w:rsid w:val="00870CE7"/>
    <w:rsid w:val="0094030A"/>
    <w:rsid w:val="00A31679"/>
    <w:rsid w:val="00A448C1"/>
    <w:rsid w:val="00A57CE9"/>
    <w:rsid w:val="00A83459"/>
    <w:rsid w:val="00AA7AA0"/>
    <w:rsid w:val="00AB4981"/>
    <w:rsid w:val="00AE54A7"/>
    <w:rsid w:val="00AE6A4C"/>
    <w:rsid w:val="00B43495"/>
    <w:rsid w:val="00B466C1"/>
    <w:rsid w:val="00B6755E"/>
    <w:rsid w:val="00B70211"/>
    <w:rsid w:val="00BA5423"/>
    <w:rsid w:val="00C7757D"/>
    <w:rsid w:val="00C84D21"/>
    <w:rsid w:val="00CA6B4F"/>
    <w:rsid w:val="00CB4B36"/>
    <w:rsid w:val="00D0550B"/>
    <w:rsid w:val="00DA4A43"/>
    <w:rsid w:val="00DA5BEB"/>
    <w:rsid w:val="00DC76AD"/>
    <w:rsid w:val="00DE395C"/>
    <w:rsid w:val="00E2411A"/>
    <w:rsid w:val="00E37225"/>
    <w:rsid w:val="00E51439"/>
    <w:rsid w:val="00E6492A"/>
    <w:rsid w:val="00EB1495"/>
    <w:rsid w:val="00EF36A5"/>
    <w:rsid w:val="00F06B9C"/>
    <w:rsid w:val="00F75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C2BD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10"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4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30EA215-BAE1-48B7-ABBA-7A19B74373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2022-08-31T19:59:00Z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